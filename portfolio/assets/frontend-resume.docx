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36CC" w14:textId="4FFDE403" w:rsidR="00CF3D29" w:rsidRPr="002213DA" w:rsidRDefault="001B6F9E" w:rsidP="00CF3D29">
      <w:pPr>
        <w:pStyle w:val="Title"/>
        <w:rPr>
          <w:sz w:val="56"/>
          <w:szCs w:val="56"/>
        </w:rPr>
      </w:pPr>
      <w:r w:rsidRPr="002213DA">
        <w:rPr>
          <w:sz w:val="56"/>
          <w:szCs w:val="56"/>
        </w:rPr>
        <w:t>Prash</w:t>
      </w:r>
      <w:r w:rsidR="001304A1" w:rsidRPr="002213DA">
        <w:rPr>
          <w:sz w:val="56"/>
          <w:szCs w:val="56"/>
        </w:rPr>
        <w:t xml:space="preserve"> </w:t>
      </w:r>
      <w:r w:rsidRPr="002213DA">
        <w:rPr>
          <w:sz w:val="56"/>
          <w:szCs w:val="56"/>
        </w:rPr>
        <w:t>Shrestha</w:t>
      </w:r>
    </w:p>
    <w:p w14:paraId="36B629AE" w14:textId="77777777" w:rsidR="00CF3D29" w:rsidRPr="002213DA" w:rsidRDefault="00CF3D29" w:rsidP="00CF3D29">
      <w:pPr>
        <w:rPr>
          <w:sz w:val="18"/>
          <w:szCs w:val="22"/>
        </w:rPr>
      </w:pPr>
    </w:p>
    <w:tbl>
      <w:tblPr>
        <w:tblW w:w="5105" w:type="pct"/>
        <w:tblBorders>
          <w:top w:val="single" w:sz="4" w:space="0" w:color="000000" w:themeColor="text1"/>
          <w:bottom w:val="single" w:sz="4" w:space="0" w:color="000000" w:themeColor="text1"/>
        </w:tblBorders>
        <w:tblLayout w:type="fixed"/>
        <w:tblCellMar>
          <w:top w:w="360" w:type="dxa"/>
          <w:left w:w="0" w:type="dxa"/>
          <w:bottom w:w="360" w:type="dxa"/>
          <w:right w:w="0" w:type="dxa"/>
        </w:tblCellMar>
        <w:tblLook w:val="0600" w:firstRow="0" w:lastRow="0" w:firstColumn="0" w:lastColumn="0" w:noHBand="1" w:noVBand="1"/>
      </w:tblPr>
      <w:tblGrid>
        <w:gridCol w:w="7383"/>
        <w:gridCol w:w="3644"/>
      </w:tblGrid>
      <w:tr w:rsidR="00CF3D29" w:rsidRPr="002213DA" w14:paraId="52F966F0" w14:textId="77777777" w:rsidTr="00DA4F2A">
        <w:trPr>
          <w:trHeight w:val="1503"/>
        </w:trPr>
        <w:tc>
          <w:tcPr>
            <w:tcW w:w="7382" w:type="dxa"/>
          </w:tcPr>
          <w:p w14:paraId="0569DA39" w14:textId="383DD4C6" w:rsidR="00CF3D29" w:rsidRPr="002213DA" w:rsidRDefault="001B6F9E" w:rsidP="00CF3D29">
            <w:pPr>
              <w:pStyle w:val="Subtitle"/>
              <w:rPr>
                <w:sz w:val="24"/>
                <w:szCs w:val="32"/>
              </w:rPr>
            </w:pPr>
            <w:r w:rsidRPr="002213DA">
              <w:rPr>
                <w:sz w:val="24"/>
                <w:szCs w:val="32"/>
              </w:rPr>
              <w:t>Junior Frontend Developer</w:t>
            </w:r>
          </w:p>
          <w:p w14:paraId="48E5604C" w14:textId="77777777" w:rsidR="00CF3D29" w:rsidRPr="002213DA" w:rsidRDefault="00CF3D29" w:rsidP="00CF3D29">
            <w:pPr>
              <w:rPr>
                <w:sz w:val="18"/>
                <w:szCs w:val="22"/>
              </w:rPr>
            </w:pPr>
          </w:p>
          <w:p w14:paraId="76367480" w14:textId="77777777" w:rsidR="002213DA" w:rsidRPr="002213DA" w:rsidRDefault="002213DA" w:rsidP="002213DA">
            <w:pPr>
              <w:rPr>
                <w:sz w:val="18"/>
                <w:szCs w:val="22"/>
                <w:lang w:val="en-AU"/>
              </w:rPr>
            </w:pPr>
            <w:r w:rsidRPr="002213DA">
              <w:rPr>
                <w:sz w:val="18"/>
                <w:szCs w:val="22"/>
                <w:lang w:val="en-AU"/>
              </w:rPr>
              <w:t>I'm a motivated web development student skilled in HTML, CSS, JavaScript, and basic React.js. With a solid understanding of data structures and algorithms, I focus on creating responsive, user-friendly web applications. I thrive in team settings and bring strong communication and problem-solving skills to every project.</w:t>
            </w:r>
          </w:p>
          <w:p w14:paraId="22AC282A" w14:textId="20263E73" w:rsidR="00CF3D29" w:rsidRPr="002213DA" w:rsidRDefault="00CF3D29" w:rsidP="001B6F9E">
            <w:pPr>
              <w:rPr>
                <w:sz w:val="18"/>
                <w:szCs w:val="22"/>
                <w:lang w:val="it-IT"/>
              </w:rPr>
            </w:pPr>
          </w:p>
        </w:tc>
        <w:tc>
          <w:tcPr>
            <w:tcW w:w="3644" w:type="dxa"/>
          </w:tcPr>
          <w:p w14:paraId="418DA3F5" w14:textId="77777777" w:rsidR="00CF3D29" w:rsidRPr="002213DA" w:rsidRDefault="00CF3D29" w:rsidP="00CF3D29">
            <w:pPr>
              <w:pStyle w:val="Subtitle"/>
              <w:rPr>
                <w:sz w:val="24"/>
                <w:szCs w:val="32"/>
                <w:lang w:val="it-IT"/>
              </w:rPr>
            </w:pPr>
            <w:r w:rsidRPr="002213DA">
              <w:rPr>
                <w:sz w:val="24"/>
                <w:szCs w:val="32"/>
                <w:lang w:val="it-IT"/>
              </w:rPr>
              <w:t>Contact</w:t>
            </w:r>
          </w:p>
          <w:p w14:paraId="71D7B987" w14:textId="77777777" w:rsidR="00CF3D29" w:rsidRPr="002213DA" w:rsidRDefault="00CF3D29" w:rsidP="00870B65">
            <w:pPr>
              <w:rPr>
                <w:sz w:val="18"/>
                <w:szCs w:val="22"/>
              </w:rPr>
            </w:pPr>
          </w:p>
          <w:p w14:paraId="7BF573D7" w14:textId="7C13071C" w:rsidR="00CF3D29" w:rsidRPr="002213DA" w:rsidRDefault="001B6F9E" w:rsidP="00870B65">
            <w:pPr>
              <w:rPr>
                <w:sz w:val="18"/>
                <w:szCs w:val="22"/>
              </w:rPr>
            </w:pPr>
            <w:r w:rsidRPr="002213DA">
              <w:rPr>
                <w:sz w:val="18"/>
                <w:szCs w:val="22"/>
              </w:rPr>
              <w:t>shresthaprashrijan@gmail.com</w:t>
            </w:r>
          </w:p>
          <w:p w14:paraId="3ED0B844" w14:textId="795BEE87" w:rsidR="001B6F9E" w:rsidRPr="002213DA" w:rsidRDefault="001B6F9E" w:rsidP="00870B65">
            <w:pPr>
              <w:rPr>
                <w:sz w:val="18"/>
                <w:szCs w:val="22"/>
              </w:rPr>
            </w:pPr>
            <w:r w:rsidRPr="002213DA">
              <w:rPr>
                <w:sz w:val="18"/>
                <w:szCs w:val="22"/>
              </w:rPr>
              <w:t>LinkedIn: Prashrijan Shrestha</w:t>
            </w:r>
          </w:p>
          <w:p w14:paraId="049FEC0A" w14:textId="726243D2" w:rsidR="00CF3D29" w:rsidRPr="002213DA" w:rsidRDefault="001B6F9E" w:rsidP="00870B65">
            <w:pPr>
              <w:rPr>
                <w:sz w:val="18"/>
                <w:szCs w:val="22"/>
              </w:rPr>
            </w:pPr>
            <w:r w:rsidRPr="002213DA">
              <w:rPr>
                <w:sz w:val="18"/>
                <w:szCs w:val="22"/>
              </w:rPr>
              <w:t>+61450528184</w:t>
            </w:r>
          </w:p>
          <w:p w14:paraId="062EF854" w14:textId="4AA0CDA5" w:rsidR="00CF3D29" w:rsidRPr="002213DA" w:rsidRDefault="001B6F9E" w:rsidP="00870B65">
            <w:pPr>
              <w:rPr>
                <w:sz w:val="18"/>
                <w:szCs w:val="22"/>
              </w:rPr>
            </w:pPr>
            <w:r w:rsidRPr="002213DA">
              <w:rPr>
                <w:sz w:val="18"/>
                <w:szCs w:val="22"/>
              </w:rPr>
              <w:t>Dee Why</w:t>
            </w:r>
            <w:r w:rsidR="00CF3D29" w:rsidRPr="002213DA">
              <w:rPr>
                <w:sz w:val="18"/>
                <w:szCs w:val="22"/>
              </w:rPr>
              <w:t>, N</w:t>
            </w:r>
            <w:r w:rsidRPr="002213DA">
              <w:rPr>
                <w:sz w:val="18"/>
                <w:szCs w:val="22"/>
              </w:rPr>
              <w:t>SW</w:t>
            </w:r>
          </w:p>
        </w:tc>
      </w:tr>
    </w:tbl>
    <w:p w14:paraId="44EED669" w14:textId="77777777" w:rsidR="00CF3D29" w:rsidRPr="002213DA" w:rsidRDefault="00CF3D29">
      <w:pPr>
        <w:rPr>
          <w:sz w:val="18"/>
          <w:szCs w:val="22"/>
        </w:rPr>
      </w:pPr>
    </w:p>
    <w:tbl>
      <w:tblPr>
        <w:tblW w:w="5321" w:type="pct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52"/>
        <w:gridCol w:w="159"/>
        <w:gridCol w:w="7382"/>
      </w:tblGrid>
      <w:tr w:rsidR="00CF3D29" w:rsidRPr="002213DA" w14:paraId="75381E42" w14:textId="77777777" w:rsidTr="00DA4F2A">
        <w:trPr>
          <w:trHeight w:val="7982"/>
        </w:trPr>
        <w:tc>
          <w:tcPr>
            <w:tcW w:w="3952" w:type="dxa"/>
          </w:tcPr>
          <w:p w14:paraId="19A45017" w14:textId="77777777" w:rsidR="00CF3D29" w:rsidRPr="002213DA" w:rsidRDefault="00CF3D29" w:rsidP="001540E8">
            <w:pPr>
              <w:pStyle w:val="Subtitle"/>
              <w:rPr>
                <w:sz w:val="24"/>
                <w:szCs w:val="32"/>
              </w:rPr>
            </w:pPr>
            <w:r w:rsidRPr="002213DA">
              <w:rPr>
                <w:sz w:val="24"/>
                <w:szCs w:val="32"/>
              </w:rPr>
              <w:t>Education</w:t>
            </w:r>
          </w:p>
          <w:p w14:paraId="4FA142F1" w14:textId="77777777" w:rsidR="00CF3D29" w:rsidRPr="002213DA" w:rsidRDefault="00CF3D29" w:rsidP="001540E8">
            <w:pPr>
              <w:rPr>
                <w:b/>
                <w:bCs/>
                <w:spacing w:val="20"/>
                <w:sz w:val="16"/>
                <w:szCs w:val="16"/>
              </w:rPr>
            </w:pPr>
          </w:p>
          <w:p w14:paraId="7892076A" w14:textId="79B5B331" w:rsidR="00CF3D29" w:rsidRPr="002213DA" w:rsidRDefault="001B6F9E" w:rsidP="008303ED">
            <w:pPr>
              <w:pStyle w:val="Heading1"/>
              <w:rPr>
                <w:sz w:val="18"/>
                <w:szCs w:val="28"/>
              </w:rPr>
            </w:pPr>
            <w:r w:rsidRPr="002213DA">
              <w:rPr>
                <w:sz w:val="18"/>
                <w:szCs w:val="28"/>
              </w:rPr>
              <w:t>Kent Institute Australia</w:t>
            </w:r>
          </w:p>
          <w:p w14:paraId="153374FB" w14:textId="6582F833" w:rsidR="00CF3D29" w:rsidRPr="002213DA" w:rsidRDefault="00CF3D29" w:rsidP="00910D1E">
            <w:pPr>
              <w:rPr>
                <w:sz w:val="18"/>
                <w:szCs w:val="22"/>
              </w:rPr>
            </w:pPr>
            <w:r w:rsidRPr="002213DA">
              <w:rPr>
                <w:sz w:val="18"/>
                <w:szCs w:val="22"/>
              </w:rPr>
              <w:t>B</w:t>
            </w:r>
            <w:r w:rsidR="001B6F9E" w:rsidRPr="002213DA">
              <w:rPr>
                <w:sz w:val="18"/>
                <w:szCs w:val="22"/>
              </w:rPr>
              <w:t>achelors of IT</w:t>
            </w:r>
          </w:p>
          <w:p w14:paraId="721B843E" w14:textId="52E410C1" w:rsidR="00CF3D29" w:rsidRPr="002213DA" w:rsidRDefault="00CF3D29" w:rsidP="00910D1E">
            <w:pPr>
              <w:rPr>
                <w:sz w:val="18"/>
                <w:szCs w:val="22"/>
              </w:rPr>
            </w:pPr>
            <w:r w:rsidRPr="002213DA">
              <w:rPr>
                <w:sz w:val="18"/>
                <w:szCs w:val="22"/>
              </w:rPr>
              <w:t>20</w:t>
            </w:r>
            <w:r w:rsidR="001B6F9E" w:rsidRPr="002213DA">
              <w:rPr>
                <w:sz w:val="18"/>
                <w:szCs w:val="22"/>
              </w:rPr>
              <w:t>22 -2025</w:t>
            </w:r>
          </w:p>
          <w:p w14:paraId="22D0F3FA" w14:textId="77777777" w:rsidR="00CF3D29" w:rsidRPr="002213DA" w:rsidRDefault="00CF3D29" w:rsidP="00CF3D29">
            <w:pPr>
              <w:pStyle w:val="HorizontalLine"/>
              <w:rPr>
                <w:sz w:val="18"/>
                <w:szCs w:val="22"/>
              </w:rPr>
            </w:pPr>
          </w:p>
          <w:p w14:paraId="452C74D1" w14:textId="77777777" w:rsidR="00CF3D29" w:rsidRPr="002213DA" w:rsidRDefault="00CF3D29" w:rsidP="00CF3D29">
            <w:pPr>
              <w:rPr>
                <w:sz w:val="18"/>
                <w:szCs w:val="22"/>
              </w:rPr>
            </w:pPr>
          </w:p>
          <w:p w14:paraId="558A5C34" w14:textId="77777777" w:rsidR="00CF3D29" w:rsidRPr="002213DA" w:rsidRDefault="00CF3D29" w:rsidP="00CF3D29">
            <w:pPr>
              <w:rPr>
                <w:sz w:val="18"/>
                <w:szCs w:val="22"/>
              </w:rPr>
            </w:pPr>
          </w:p>
          <w:p w14:paraId="38000E68" w14:textId="77777777" w:rsidR="00CF3D29" w:rsidRPr="002213DA" w:rsidRDefault="00CF3D29" w:rsidP="00B07D4F">
            <w:pPr>
              <w:pStyle w:val="Subtitle"/>
              <w:rPr>
                <w:sz w:val="24"/>
                <w:szCs w:val="32"/>
              </w:rPr>
            </w:pPr>
            <w:r w:rsidRPr="002213DA">
              <w:rPr>
                <w:sz w:val="24"/>
                <w:szCs w:val="32"/>
              </w:rPr>
              <w:t>Skills</w:t>
            </w:r>
          </w:p>
          <w:p w14:paraId="28855F12" w14:textId="77777777" w:rsidR="00B55EF2" w:rsidRPr="002213DA" w:rsidRDefault="00B55EF2" w:rsidP="00B55EF2"/>
          <w:p w14:paraId="19AC5B3B" w14:textId="00DFA013" w:rsidR="001B6F9E" w:rsidRPr="002213DA" w:rsidRDefault="001B6F9E" w:rsidP="001B6F9E">
            <w:pPr>
              <w:spacing w:line="360" w:lineRule="auto"/>
              <w:rPr>
                <w:sz w:val="18"/>
                <w:szCs w:val="22"/>
                <w:lang w:val="en-AU"/>
              </w:rPr>
            </w:pPr>
            <w:r w:rsidRPr="002213DA">
              <w:rPr>
                <w:b/>
                <w:bCs/>
                <w:sz w:val="18"/>
                <w:szCs w:val="22"/>
                <w:lang w:val="en-AU"/>
              </w:rPr>
              <w:t>HTML5, CSS3, JavaScript</w:t>
            </w:r>
            <w:r w:rsidRPr="002213DA">
              <w:rPr>
                <w:sz w:val="18"/>
                <w:szCs w:val="22"/>
                <w:lang w:val="en-AU"/>
              </w:rPr>
              <w:t xml:space="preserve"> – Strong knowledge in creating responsive layouts and interactive web pages.</w:t>
            </w:r>
          </w:p>
          <w:p w14:paraId="44558C43" w14:textId="77777777" w:rsidR="00B55EF2" w:rsidRPr="002213DA" w:rsidRDefault="00B55EF2" w:rsidP="001B6F9E">
            <w:pPr>
              <w:spacing w:line="360" w:lineRule="auto"/>
              <w:rPr>
                <w:sz w:val="18"/>
                <w:szCs w:val="22"/>
                <w:lang w:val="en-AU"/>
              </w:rPr>
            </w:pPr>
          </w:p>
          <w:p w14:paraId="0434B82F" w14:textId="591927F2" w:rsidR="001B6F9E" w:rsidRPr="002213DA" w:rsidRDefault="001B6F9E" w:rsidP="001B6F9E">
            <w:pPr>
              <w:spacing w:line="360" w:lineRule="auto"/>
              <w:rPr>
                <w:sz w:val="18"/>
                <w:szCs w:val="22"/>
                <w:lang w:val="en-AU"/>
              </w:rPr>
            </w:pPr>
            <w:r w:rsidRPr="002213DA">
              <w:rPr>
                <w:b/>
                <w:bCs/>
                <w:sz w:val="18"/>
                <w:szCs w:val="22"/>
                <w:lang w:val="en-AU"/>
              </w:rPr>
              <w:t>Basic React.js</w:t>
            </w:r>
            <w:r w:rsidRPr="002213DA">
              <w:rPr>
                <w:sz w:val="18"/>
                <w:szCs w:val="22"/>
                <w:lang w:val="en-AU"/>
              </w:rPr>
              <w:t xml:space="preserve"> – Familiar with React.js for front-end development.</w:t>
            </w:r>
          </w:p>
          <w:p w14:paraId="1BDD5539" w14:textId="77777777" w:rsidR="00B55EF2" w:rsidRPr="002213DA" w:rsidRDefault="00B55EF2" w:rsidP="001B6F9E">
            <w:pPr>
              <w:spacing w:line="360" w:lineRule="auto"/>
              <w:rPr>
                <w:sz w:val="18"/>
                <w:szCs w:val="22"/>
                <w:lang w:val="en-AU"/>
              </w:rPr>
            </w:pPr>
          </w:p>
          <w:p w14:paraId="2DB8B3C7" w14:textId="77777777" w:rsidR="00DA4F2A" w:rsidRPr="002213DA" w:rsidRDefault="00DA4F2A" w:rsidP="00DA4F2A">
            <w:pPr>
              <w:spacing w:line="360" w:lineRule="auto"/>
              <w:rPr>
                <w:sz w:val="18"/>
                <w:szCs w:val="22"/>
                <w:lang w:val="en-AU"/>
              </w:rPr>
            </w:pPr>
            <w:r w:rsidRPr="002213DA">
              <w:rPr>
                <w:b/>
                <w:bCs/>
                <w:sz w:val="18"/>
                <w:szCs w:val="22"/>
                <w:lang w:val="en-AU"/>
              </w:rPr>
              <w:t>CSS-Framework-</w:t>
            </w:r>
            <w:r w:rsidRPr="002213DA">
              <w:rPr>
                <w:sz w:val="18"/>
                <w:szCs w:val="22"/>
                <w:lang w:val="en-AU"/>
              </w:rPr>
              <w:t>Good understanding of Tailwind CSS.</w:t>
            </w:r>
          </w:p>
          <w:p w14:paraId="0FB537A4" w14:textId="77777777" w:rsidR="00B55EF2" w:rsidRPr="002213DA" w:rsidRDefault="00B55EF2" w:rsidP="00DA4F2A">
            <w:pPr>
              <w:spacing w:line="360" w:lineRule="auto"/>
              <w:rPr>
                <w:sz w:val="18"/>
                <w:szCs w:val="22"/>
                <w:lang w:val="en-AU"/>
              </w:rPr>
            </w:pPr>
          </w:p>
          <w:p w14:paraId="31A8A46D" w14:textId="3A355BBF" w:rsidR="00DA4F2A" w:rsidRPr="002213DA" w:rsidRDefault="00DA4F2A" w:rsidP="001B6F9E">
            <w:pPr>
              <w:spacing w:line="360" w:lineRule="auto"/>
              <w:rPr>
                <w:sz w:val="18"/>
                <w:szCs w:val="22"/>
                <w:lang w:val="en-AU"/>
              </w:rPr>
            </w:pPr>
            <w:r w:rsidRPr="002213DA">
              <w:rPr>
                <w:b/>
                <w:bCs/>
                <w:sz w:val="18"/>
                <w:szCs w:val="22"/>
                <w:lang w:val="en-AU"/>
              </w:rPr>
              <w:t xml:space="preserve">Version-Control- </w:t>
            </w:r>
            <w:r w:rsidRPr="002213DA">
              <w:rPr>
                <w:sz w:val="18"/>
                <w:szCs w:val="22"/>
                <w:lang w:val="en-AU"/>
              </w:rPr>
              <w:t>Git, GitHub</w:t>
            </w:r>
          </w:p>
          <w:p w14:paraId="4CA7BE53" w14:textId="77777777" w:rsidR="00B55EF2" w:rsidRPr="002213DA" w:rsidRDefault="00B55EF2" w:rsidP="001B6F9E">
            <w:pPr>
              <w:spacing w:line="360" w:lineRule="auto"/>
              <w:rPr>
                <w:sz w:val="18"/>
                <w:szCs w:val="22"/>
                <w:lang w:val="en-AU"/>
              </w:rPr>
            </w:pPr>
          </w:p>
          <w:p w14:paraId="5CF674FB" w14:textId="14704235" w:rsidR="00DA4F2A" w:rsidRPr="002213DA" w:rsidRDefault="001B6F9E" w:rsidP="001B6F9E">
            <w:pPr>
              <w:spacing w:line="360" w:lineRule="auto"/>
              <w:rPr>
                <w:sz w:val="18"/>
                <w:szCs w:val="22"/>
                <w:lang w:val="en-AU"/>
              </w:rPr>
            </w:pPr>
            <w:r w:rsidRPr="002213DA">
              <w:rPr>
                <w:b/>
                <w:bCs/>
                <w:sz w:val="18"/>
                <w:szCs w:val="22"/>
                <w:lang w:val="en-AU"/>
              </w:rPr>
              <w:t>Data Structures &amp; Algorithms</w:t>
            </w:r>
            <w:r w:rsidRPr="002213DA">
              <w:rPr>
                <w:sz w:val="18"/>
                <w:szCs w:val="22"/>
                <w:lang w:val="en-AU"/>
              </w:rPr>
              <w:t xml:space="preserve"> – Good understanding of DSA for efficient problem-solving.</w:t>
            </w:r>
          </w:p>
          <w:p w14:paraId="7C1601BF" w14:textId="77777777" w:rsidR="00B55EF2" w:rsidRPr="002213DA" w:rsidRDefault="00B55EF2" w:rsidP="001B6F9E">
            <w:pPr>
              <w:spacing w:line="360" w:lineRule="auto"/>
              <w:rPr>
                <w:sz w:val="18"/>
                <w:szCs w:val="22"/>
                <w:lang w:val="en-AU"/>
              </w:rPr>
            </w:pPr>
          </w:p>
          <w:p w14:paraId="33F97FCF" w14:textId="3C9E6328" w:rsidR="00CF3D29" w:rsidRPr="002213DA" w:rsidRDefault="001B6F9E" w:rsidP="001B6F9E">
            <w:pPr>
              <w:spacing w:line="360" w:lineRule="auto"/>
              <w:rPr>
                <w:sz w:val="18"/>
                <w:szCs w:val="22"/>
                <w:lang w:val="it-IT"/>
              </w:rPr>
            </w:pPr>
            <w:r w:rsidRPr="002213DA">
              <w:rPr>
                <w:b/>
                <w:bCs/>
                <w:sz w:val="18"/>
                <w:szCs w:val="22"/>
                <w:lang w:val="en-AU"/>
              </w:rPr>
              <w:t>Communication &amp; Teamwork</w:t>
            </w:r>
            <w:r w:rsidRPr="002213DA">
              <w:rPr>
                <w:sz w:val="18"/>
                <w:szCs w:val="22"/>
                <w:lang w:val="en-AU"/>
              </w:rPr>
              <w:t xml:space="preserve"> – Strong collaboration skills, </w:t>
            </w:r>
            <w:r w:rsidR="001304A1" w:rsidRPr="002213DA">
              <w:rPr>
                <w:sz w:val="18"/>
                <w:szCs w:val="22"/>
                <w:lang w:val="en-AU"/>
              </w:rPr>
              <w:t>cheerful outlook</w:t>
            </w:r>
            <w:r w:rsidRPr="002213DA">
              <w:rPr>
                <w:sz w:val="18"/>
                <w:szCs w:val="22"/>
                <w:lang w:val="en-AU"/>
              </w:rPr>
              <w:t>, and responsibility in delivering tasks.</w:t>
            </w:r>
          </w:p>
        </w:tc>
        <w:tc>
          <w:tcPr>
            <w:tcW w:w="159" w:type="dxa"/>
          </w:tcPr>
          <w:p w14:paraId="05A8F621" w14:textId="77777777" w:rsidR="00CF3D29" w:rsidRPr="002213DA" w:rsidRDefault="00CF3D29" w:rsidP="009841D7">
            <w:pPr>
              <w:spacing w:line="360" w:lineRule="auto"/>
              <w:rPr>
                <w:sz w:val="18"/>
                <w:szCs w:val="18"/>
                <w:lang w:val="it-IT"/>
              </w:rPr>
            </w:pPr>
          </w:p>
        </w:tc>
        <w:tc>
          <w:tcPr>
            <w:tcW w:w="7382" w:type="dxa"/>
          </w:tcPr>
          <w:p w14:paraId="3DF6FFDE" w14:textId="1B0CF078" w:rsidR="00CF3D29" w:rsidRPr="002213DA" w:rsidRDefault="001B6F9E" w:rsidP="001540E8">
            <w:pPr>
              <w:pStyle w:val="Subtitle"/>
              <w:rPr>
                <w:sz w:val="24"/>
                <w:szCs w:val="32"/>
              </w:rPr>
            </w:pPr>
            <w:r w:rsidRPr="002213DA">
              <w:rPr>
                <w:sz w:val="24"/>
                <w:szCs w:val="32"/>
              </w:rPr>
              <w:t>Projects</w:t>
            </w:r>
          </w:p>
          <w:p w14:paraId="14AED887" w14:textId="77777777" w:rsidR="001304A1" w:rsidRPr="002213DA" w:rsidRDefault="001304A1" w:rsidP="001304A1"/>
          <w:p w14:paraId="31494DFE" w14:textId="77777777" w:rsidR="001304A1" w:rsidRPr="002213DA" w:rsidRDefault="001304A1" w:rsidP="001304A1">
            <w:pPr>
              <w:pStyle w:val="Heading1"/>
              <w:rPr>
                <w:sz w:val="16"/>
                <w:szCs w:val="24"/>
              </w:rPr>
            </w:pPr>
            <w:r w:rsidRPr="002213DA">
              <w:rPr>
                <w:sz w:val="18"/>
                <w:szCs w:val="28"/>
              </w:rPr>
              <w:t>react Password Generator</w:t>
            </w:r>
          </w:p>
          <w:p w14:paraId="4BBB47FD" w14:textId="6D8D3949" w:rsidR="001304A1" w:rsidRPr="002213DA" w:rsidRDefault="00000000" w:rsidP="001304A1">
            <w:pPr>
              <w:rPr>
                <w:rFonts w:eastAsiaTheme="majorEastAsia" w:cstheme="majorBidi"/>
                <w:color w:val="404040" w:themeColor="text1" w:themeTint="BF"/>
                <w:sz w:val="18"/>
              </w:rPr>
            </w:pPr>
            <w:hyperlink r:id="rId11" w:history="1">
              <w:r w:rsidR="001304A1" w:rsidRPr="002213DA">
                <w:rPr>
                  <w:rStyle w:val="Hyperlink"/>
                  <w:rFonts w:eastAsiaTheme="majorEastAsia" w:cstheme="majorBidi"/>
                  <w:sz w:val="18"/>
                </w:rPr>
                <w:t>https://github.com/prashrijan/react/tree/main/05passwordGenerator</w:t>
              </w:r>
            </w:hyperlink>
          </w:p>
          <w:p w14:paraId="4DB9843B" w14:textId="77777777" w:rsidR="001304A1" w:rsidRPr="002213DA" w:rsidRDefault="001304A1" w:rsidP="001304A1">
            <w:pPr>
              <w:rPr>
                <w:rFonts w:eastAsiaTheme="majorEastAsia" w:cstheme="majorBidi"/>
                <w:color w:val="404040" w:themeColor="text1" w:themeTint="BF"/>
                <w:sz w:val="18"/>
              </w:rPr>
            </w:pPr>
          </w:p>
          <w:p w14:paraId="05C1EC69" w14:textId="77777777" w:rsidR="00B55EF2" w:rsidRPr="002213DA" w:rsidRDefault="00B55EF2" w:rsidP="001304A1">
            <w:pPr>
              <w:rPr>
                <w:sz w:val="18"/>
                <w:szCs w:val="22"/>
                <w:lang w:val="en-AU"/>
              </w:rPr>
            </w:pPr>
            <w:r w:rsidRPr="002213DA">
              <w:rPr>
                <w:sz w:val="18"/>
                <w:szCs w:val="22"/>
                <w:lang w:val="en-AU"/>
              </w:rPr>
              <w:t>Developed a React-based Password Generator application that allows users to create customizable passwords based on specified criteria, such as length, numbers, and special characters. Leveraging React hooks (</w:t>
            </w:r>
            <w:proofErr w:type="spellStart"/>
            <w:r w:rsidRPr="002213DA">
              <w:rPr>
                <w:sz w:val="18"/>
                <w:szCs w:val="22"/>
                <w:lang w:val="en-AU"/>
              </w:rPr>
              <w:t>useState</w:t>
            </w:r>
            <w:proofErr w:type="spellEnd"/>
            <w:r w:rsidRPr="002213DA">
              <w:rPr>
                <w:sz w:val="18"/>
                <w:szCs w:val="22"/>
                <w:lang w:val="en-AU"/>
              </w:rPr>
              <w:t xml:space="preserve">, </w:t>
            </w:r>
            <w:proofErr w:type="spellStart"/>
            <w:r w:rsidRPr="002213DA">
              <w:rPr>
                <w:sz w:val="18"/>
                <w:szCs w:val="22"/>
                <w:lang w:val="en-AU"/>
              </w:rPr>
              <w:t>useEffect</w:t>
            </w:r>
            <w:proofErr w:type="spellEnd"/>
            <w:r w:rsidRPr="002213DA">
              <w:rPr>
                <w:sz w:val="18"/>
                <w:szCs w:val="22"/>
                <w:lang w:val="en-AU"/>
              </w:rPr>
              <w:t xml:space="preserve">, </w:t>
            </w:r>
            <w:proofErr w:type="spellStart"/>
            <w:r w:rsidRPr="002213DA">
              <w:rPr>
                <w:sz w:val="18"/>
                <w:szCs w:val="22"/>
                <w:lang w:val="en-AU"/>
              </w:rPr>
              <w:t>useRef</w:t>
            </w:r>
            <w:proofErr w:type="spellEnd"/>
            <w:r w:rsidRPr="002213DA">
              <w:rPr>
                <w:sz w:val="18"/>
                <w:szCs w:val="22"/>
                <w:lang w:val="en-AU"/>
              </w:rPr>
              <w:t>) for state management and component lifecycle, I implemented a dynamic password generation algorithm that updates in real-time based on user preferences. The application features a user-friendly interface with adjustable settings for password complexity and includes the ability to copy passwords to the clipboard with visual feedback.</w:t>
            </w:r>
          </w:p>
          <w:p w14:paraId="616953D5" w14:textId="77777777" w:rsidR="00B55EF2" w:rsidRPr="002213DA" w:rsidRDefault="00B55EF2" w:rsidP="001304A1">
            <w:pPr>
              <w:rPr>
                <w:sz w:val="18"/>
                <w:szCs w:val="22"/>
                <w:lang w:val="en-AU"/>
              </w:rPr>
            </w:pPr>
          </w:p>
          <w:p w14:paraId="66106B41" w14:textId="1E6E3A5E" w:rsidR="001304A1" w:rsidRPr="002213DA" w:rsidRDefault="001304A1" w:rsidP="001304A1">
            <w:pPr>
              <w:rPr>
                <w:sz w:val="18"/>
                <w:szCs w:val="22"/>
                <w:lang w:val="en-AU"/>
              </w:rPr>
            </w:pPr>
            <w:r w:rsidRPr="002213DA">
              <w:rPr>
                <w:b/>
                <w:bCs/>
                <w:sz w:val="18"/>
                <w:szCs w:val="22"/>
                <w:lang w:val="en-AU"/>
              </w:rPr>
              <w:t>Technologies:</w:t>
            </w:r>
            <w:r w:rsidRPr="002213DA">
              <w:rPr>
                <w:sz w:val="18"/>
                <w:szCs w:val="22"/>
                <w:lang w:val="en-AU"/>
              </w:rPr>
              <w:t xml:space="preserve"> React, JavaScript, </w:t>
            </w:r>
            <w:proofErr w:type="spellStart"/>
            <w:r w:rsidRPr="002213DA">
              <w:rPr>
                <w:sz w:val="18"/>
                <w:szCs w:val="22"/>
                <w:lang w:val="en-AU"/>
              </w:rPr>
              <w:t>Tailwindcss</w:t>
            </w:r>
            <w:proofErr w:type="spellEnd"/>
          </w:p>
          <w:p w14:paraId="47C2C41C" w14:textId="77777777" w:rsidR="00CF3D29" w:rsidRPr="002213DA" w:rsidRDefault="00CF3D29" w:rsidP="001540E8">
            <w:pPr>
              <w:rPr>
                <w:sz w:val="18"/>
                <w:szCs w:val="22"/>
              </w:rPr>
            </w:pPr>
          </w:p>
          <w:p w14:paraId="15EA458F" w14:textId="541F696F" w:rsidR="00CF3D29" w:rsidRPr="002213DA" w:rsidRDefault="001B6F9E" w:rsidP="00DF706C">
            <w:pPr>
              <w:pStyle w:val="Heading1"/>
              <w:rPr>
                <w:sz w:val="18"/>
                <w:szCs w:val="28"/>
              </w:rPr>
            </w:pPr>
            <w:r w:rsidRPr="002213DA">
              <w:rPr>
                <w:sz w:val="18"/>
                <w:szCs w:val="28"/>
              </w:rPr>
              <w:t>Sudoku solver</w:t>
            </w:r>
            <w:r w:rsidR="00CF3D29" w:rsidRPr="002213DA">
              <w:rPr>
                <w:rStyle w:val="NotBold"/>
                <w:sz w:val="18"/>
                <w:szCs w:val="28"/>
              </w:rPr>
              <w:t xml:space="preserve"> </w:t>
            </w:r>
          </w:p>
          <w:p w14:paraId="3D5C5508" w14:textId="5CF46771" w:rsidR="001304A1" w:rsidRPr="002213DA" w:rsidRDefault="00000000" w:rsidP="001304A1">
            <w:pPr>
              <w:pStyle w:val="Heading2"/>
              <w:rPr>
                <w:sz w:val="18"/>
                <w:szCs w:val="24"/>
              </w:rPr>
            </w:pPr>
            <w:hyperlink r:id="rId12" w:history="1">
              <w:r w:rsidR="001304A1" w:rsidRPr="002213DA">
                <w:rPr>
                  <w:rStyle w:val="Hyperlink"/>
                  <w:sz w:val="18"/>
                  <w:szCs w:val="24"/>
                </w:rPr>
                <w:t>https://github.com/prashrijan/sudoku-solver/</w:t>
              </w:r>
            </w:hyperlink>
          </w:p>
          <w:p w14:paraId="3DB700B1" w14:textId="00CBACEB" w:rsidR="001304A1" w:rsidRPr="002213DA" w:rsidRDefault="00B55EF2" w:rsidP="00B55EF2">
            <w:pPr>
              <w:rPr>
                <w:sz w:val="18"/>
                <w:szCs w:val="18"/>
                <w:lang w:val="en-AU"/>
              </w:rPr>
            </w:pPr>
            <w:r w:rsidRPr="002213DA">
              <w:rPr>
                <w:sz w:val="18"/>
                <w:szCs w:val="18"/>
                <w:lang w:val="en-AU"/>
              </w:rPr>
              <w:t>Created a web-based Sudoku solver using HTML, CSS, and JavaScript, allowing users to input a 9x9 puzzle and solve it instantly using a backtracking algorithm. Focused on delivering an intuitive, user-friendly interface with responsive design for seamless use across devices.</w:t>
            </w:r>
          </w:p>
          <w:p w14:paraId="346373D1" w14:textId="77777777" w:rsidR="00B55EF2" w:rsidRPr="002213DA" w:rsidRDefault="00B55EF2" w:rsidP="00B55EF2">
            <w:pPr>
              <w:rPr>
                <w:sz w:val="18"/>
                <w:szCs w:val="18"/>
                <w:lang w:val="en-AU"/>
              </w:rPr>
            </w:pPr>
          </w:p>
          <w:p w14:paraId="30A25786" w14:textId="77777777" w:rsidR="001304A1" w:rsidRPr="002213DA" w:rsidRDefault="001304A1" w:rsidP="001304A1">
            <w:pPr>
              <w:rPr>
                <w:sz w:val="18"/>
                <w:szCs w:val="18"/>
                <w:lang w:val="en-AU"/>
              </w:rPr>
            </w:pPr>
            <w:r w:rsidRPr="002213DA">
              <w:rPr>
                <w:b/>
                <w:bCs/>
                <w:sz w:val="18"/>
                <w:szCs w:val="18"/>
                <w:lang w:val="en-AU"/>
              </w:rPr>
              <w:t>Technologies:</w:t>
            </w:r>
            <w:r w:rsidRPr="002213DA">
              <w:rPr>
                <w:sz w:val="18"/>
                <w:szCs w:val="18"/>
                <w:lang w:val="en-AU"/>
              </w:rPr>
              <w:t xml:space="preserve"> HTML, CSS, JavaScript</w:t>
            </w:r>
          </w:p>
          <w:p w14:paraId="204B02AA" w14:textId="77777777" w:rsidR="00CF3D29" w:rsidRPr="002213DA" w:rsidRDefault="00CF3D29" w:rsidP="001540E8">
            <w:pPr>
              <w:rPr>
                <w:sz w:val="18"/>
                <w:szCs w:val="18"/>
              </w:rPr>
            </w:pPr>
          </w:p>
          <w:p w14:paraId="78B20773" w14:textId="3A700B9F" w:rsidR="00CF3D29" w:rsidRPr="002213DA" w:rsidRDefault="00B55EF2" w:rsidP="00DF706C">
            <w:pPr>
              <w:pStyle w:val="Heading1"/>
              <w:rPr>
                <w:sz w:val="18"/>
                <w:szCs w:val="28"/>
              </w:rPr>
            </w:pPr>
            <w:r w:rsidRPr="002213DA">
              <w:rPr>
                <w:sz w:val="18"/>
                <w:szCs w:val="28"/>
              </w:rPr>
              <w:t>React-currency-convertor</w:t>
            </w:r>
          </w:p>
          <w:p w14:paraId="3C3253C2" w14:textId="733D5FF5" w:rsidR="00B55EF2" w:rsidRPr="002213DA" w:rsidRDefault="00B55EF2" w:rsidP="001304A1">
            <w:pPr>
              <w:rPr>
                <w:rFonts w:eastAsiaTheme="majorEastAsia" w:cstheme="majorBidi"/>
                <w:color w:val="404040" w:themeColor="text1" w:themeTint="BF"/>
                <w:sz w:val="18"/>
              </w:rPr>
            </w:pPr>
            <w:hyperlink r:id="rId13" w:history="1">
              <w:r w:rsidRPr="002213DA">
                <w:rPr>
                  <w:rStyle w:val="Hyperlink"/>
                  <w:rFonts w:eastAsiaTheme="majorEastAsia" w:cstheme="majorBidi"/>
                  <w:sz w:val="18"/>
                </w:rPr>
                <w:t>https://github.com/prashrijan/react-currency-convertor</w:t>
              </w:r>
            </w:hyperlink>
            <w:r w:rsidRPr="002213DA">
              <w:rPr>
                <w:rFonts w:eastAsiaTheme="majorEastAsia" w:cstheme="majorBidi"/>
                <w:color w:val="404040" w:themeColor="text1" w:themeTint="BF"/>
                <w:sz w:val="18"/>
              </w:rPr>
              <w:br/>
            </w:r>
          </w:p>
          <w:p w14:paraId="05B4914C" w14:textId="3556CCA5" w:rsidR="00B55EF2" w:rsidRPr="002213DA" w:rsidRDefault="00B55EF2" w:rsidP="001304A1">
            <w:pPr>
              <w:rPr>
                <w:rFonts w:eastAsiaTheme="majorEastAsia" w:cstheme="majorBidi"/>
                <w:color w:val="404040" w:themeColor="text1" w:themeTint="BF"/>
                <w:sz w:val="18"/>
                <w:szCs w:val="22"/>
              </w:rPr>
            </w:pPr>
            <w:r w:rsidRPr="002213DA">
              <w:rPr>
                <w:rFonts w:eastAsiaTheme="majorEastAsia" w:cstheme="majorBidi"/>
                <w:color w:val="404040" w:themeColor="text1" w:themeTint="BF"/>
                <w:sz w:val="18"/>
                <w:szCs w:val="22"/>
              </w:rPr>
              <w:t>Developed a responsive website that converts currencies in real-time using the Exchange Rate API. Features include currency swapping and a user-friendly interface. Built with React, Vite, and Tailwind CSS for an efficient and modern experience.</w:t>
            </w:r>
            <w:r w:rsidRPr="002213DA">
              <w:rPr>
                <w:rFonts w:eastAsiaTheme="majorEastAsia" w:cstheme="majorBidi"/>
                <w:color w:val="404040" w:themeColor="text1" w:themeTint="BF"/>
                <w:sz w:val="18"/>
                <w:szCs w:val="22"/>
              </w:rPr>
              <w:t xml:space="preserve"> </w:t>
            </w:r>
          </w:p>
          <w:p w14:paraId="708C7951" w14:textId="77777777" w:rsidR="00B55EF2" w:rsidRPr="002213DA" w:rsidRDefault="00B55EF2" w:rsidP="001304A1">
            <w:pPr>
              <w:rPr>
                <w:sz w:val="18"/>
                <w:szCs w:val="22"/>
                <w:lang w:val="en-AU"/>
              </w:rPr>
            </w:pPr>
          </w:p>
          <w:p w14:paraId="301A1F86" w14:textId="758E73A0" w:rsidR="001B6F9E" w:rsidRPr="002213DA" w:rsidRDefault="001304A1" w:rsidP="001304A1">
            <w:pPr>
              <w:rPr>
                <w:sz w:val="18"/>
                <w:szCs w:val="22"/>
                <w:lang w:val="en-AU"/>
              </w:rPr>
            </w:pPr>
            <w:r w:rsidRPr="002213DA">
              <w:rPr>
                <w:b/>
                <w:bCs/>
                <w:sz w:val="18"/>
                <w:szCs w:val="22"/>
                <w:lang w:val="en-AU"/>
              </w:rPr>
              <w:t>Technologies:</w:t>
            </w:r>
            <w:r w:rsidRPr="002213DA">
              <w:rPr>
                <w:sz w:val="18"/>
                <w:szCs w:val="22"/>
                <w:lang w:val="en-AU"/>
              </w:rPr>
              <w:t xml:space="preserve"> </w:t>
            </w:r>
            <w:r w:rsidR="00B55EF2" w:rsidRPr="002213DA">
              <w:rPr>
                <w:sz w:val="18"/>
                <w:szCs w:val="22"/>
                <w:lang w:val="en-AU"/>
              </w:rPr>
              <w:t xml:space="preserve">React, </w:t>
            </w:r>
            <w:proofErr w:type="spellStart"/>
            <w:r w:rsidR="00B55EF2" w:rsidRPr="002213DA">
              <w:rPr>
                <w:sz w:val="18"/>
                <w:szCs w:val="22"/>
                <w:lang w:val="en-AU"/>
              </w:rPr>
              <w:t>Tailwindcss</w:t>
            </w:r>
            <w:proofErr w:type="spellEnd"/>
          </w:p>
        </w:tc>
      </w:tr>
    </w:tbl>
    <w:p w14:paraId="04EDCE3B" w14:textId="77777777" w:rsidR="00871DB8" w:rsidRPr="002213DA" w:rsidRDefault="001441C0" w:rsidP="00016465">
      <w:pPr>
        <w:rPr>
          <w:rFonts w:ascii="Rockwell" w:hAnsi="Rockwell"/>
          <w:sz w:val="18"/>
          <w:szCs w:val="22"/>
        </w:rPr>
      </w:pPr>
      <w:r w:rsidRPr="002213DA">
        <w:rPr>
          <w:noProof/>
          <w:sz w:val="18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320D517A" wp14:editId="43FB76F5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C8E9DA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2213DA">
        <w:rPr>
          <w:noProof/>
          <w:sz w:val="18"/>
          <w:szCs w:val="22"/>
          <w:lang w:val="en-AU" w:eastAsia="en-AU"/>
        </w:rPr>
        <w:drawing>
          <wp:anchor distT="0" distB="0" distL="114300" distR="114300" simplePos="0" relativeHeight="251673606" behindDoc="0" locked="0" layoutInCell="1" allowOverlap="1" wp14:anchorId="210F7357" wp14:editId="68C89E61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3DA">
        <w:rPr>
          <w:noProof/>
          <w:sz w:val="18"/>
          <w:szCs w:val="22"/>
          <w:lang w:val="en-AU" w:eastAsia="en-AU"/>
        </w:rPr>
        <w:drawing>
          <wp:anchor distT="0" distB="0" distL="114300" distR="114300" simplePos="0" relativeHeight="251672582" behindDoc="0" locked="0" layoutInCell="1" allowOverlap="1" wp14:anchorId="7370DDE8" wp14:editId="4BFDF1FC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3DA">
        <w:rPr>
          <w:noProof/>
          <w:sz w:val="18"/>
          <w:szCs w:val="22"/>
          <w:lang w:val="en-AU" w:eastAsia="en-AU"/>
        </w:rPr>
        <w:drawing>
          <wp:anchor distT="0" distB="0" distL="114300" distR="114300" simplePos="0" relativeHeight="251675654" behindDoc="0" locked="0" layoutInCell="1" allowOverlap="1" wp14:anchorId="68392F2E" wp14:editId="74D3E15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3DA">
        <w:rPr>
          <w:noProof/>
          <w:sz w:val="18"/>
          <w:szCs w:val="22"/>
          <w:lang w:val="en-AU" w:eastAsia="en-AU"/>
        </w:rPr>
        <w:drawing>
          <wp:anchor distT="0" distB="0" distL="114300" distR="114300" simplePos="0" relativeHeight="251674630" behindDoc="0" locked="0" layoutInCell="1" allowOverlap="1" wp14:anchorId="7F79649A" wp14:editId="6F157495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3DA">
        <w:rPr>
          <w:noProof/>
          <w:sz w:val="18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25267616" wp14:editId="4F8CEA8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4B748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2213DA">
        <w:rPr>
          <w:noProof/>
          <w:sz w:val="18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6C0D3FC3" wp14:editId="53540111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ACC15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2213DA">
        <w:rPr>
          <w:noProof/>
          <w:sz w:val="18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58B9D24D" wp14:editId="6BC5A7BD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103275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2213DA">
        <w:rPr>
          <w:noProof/>
          <w:sz w:val="18"/>
          <w:szCs w:val="22"/>
          <w:lang w:val="en-AU" w:eastAsia="en-AU"/>
        </w:rPr>
        <w:drawing>
          <wp:anchor distT="0" distB="0" distL="114300" distR="114300" simplePos="0" relativeHeight="251658243" behindDoc="0" locked="0" layoutInCell="1" allowOverlap="1" wp14:anchorId="18C100B6" wp14:editId="3F45141E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2213DA">
        <w:rPr>
          <w:noProof/>
          <w:sz w:val="18"/>
          <w:szCs w:val="22"/>
          <w:lang w:val="en-AU" w:eastAsia="en-AU"/>
        </w:rPr>
        <w:drawing>
          <wp:anchor distT="0" distB="0" distL="114300" distR="114300" simplePos="0" relativeHeight="251658242" behindDoc="0" locked="0" layoutInCell="1" allowOverlap="1" wp14:anchorId="5821A01C" wp14:editId="1D082A84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2213DA">
        <w:rPr>
          <w:noProof/>
          <w:sz w:val="18"/>
          <w:szCs w:val="22"/>
          <w:lang w:val="en-AU" w:eastAsia="en-AU"/>
        </w:rPr>
        <w:drawing>
          <wp:anchor distT="0" distB="0" distL="114300" distR="114300" simplePos="0" relativeHeight="251658245" behindDoc="0" locked="0" layoutInCell="1" allowOverlap="1" wp14:anchorId="5D53C359" wp14:editId="717A0C6A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2213DA">
        <w:rPr>
          <w:noProof/>
          <w:sz w:val="18"/>
          <w:szCs w:val="22"/>
          <w:lang w:val="en-AU" w:eastAsia="en-AU"/>
        </w:rPr>
        <w:drawing>
          <wp:anchor distT="0" distB="0" distL="114300" distR="114300" simplePos="0" relativeHeight="251658244" behindDoc="0" locked="0" layoutInCell="1" allowOverlap="1" wp14:anchorId="723B2B9A" wp14:editId="63049EC4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2213DA">
        <w:rPr>
          <w:noProof/>
          <w:sz w:val="18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34BADBA" wp14:editId="4954A152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05DFB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2213DA">
        <w:rPr>
          <w:noProof/>
          <w:sz w:val="18"/>
          <w:szCs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BD9E14" wp14:editId="5B66568E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74096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2213DA" w:rsidSect="00CF3D29">
      <w:pgSz w:w="12240" w:h="15840" w:code="1"/>
      <w:pgMar w:top="144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E3F3D" w14:textId="77777777" w:rsidR="006B2007" w:rsidRDefault="006B2007" w:rsidP="00AA35A8">
      <w:pPr>
        <w:spacing w:line="240" w:lineRule="auto"/>
      </w:pPr>
      <w:r>
        <w:separator/>
      </w:r>
    </w:p>
  </w:endnote>
  <w:endnote w:type="continuationSeparator" w:id="0">
    <w:p w14:paraId="6AA8C6B5" w14:textId="77777777" w:rsidR="006B2007" w:rsidRDefault="006B2007" w:rsidP="00AA35A8">
      <w:pPr>
        <w:spacing w:line="240" w:lineRule="auto"/>
      </w:pPr>
      <w:r>
        <w:continuationSeparator/>
      </w:r>
    </w:p>
  </w:endnote>
  <w:endnote w:type="continuationNotice" w:id="1">
    <w:p w14:paraId="7EE26F40" w14:textId="77777777" w:rsidR="006B2007" w:rsidRDefault="006B20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535D1" w14:textId="77777777" w:rsidR="006B2007" w:rsidRDefault="006B2007" w:rsidP="00AA35A8">
      <w:pPr>
        <w:spacing w:line="240" w:lineRule="auto"/>
      </w:pPr>
      <w:r>
        <w:separator/>
      </w:r>
    </w:p>
  </w:footnote>
  <w:footnote w:type="continuationSeparator" w:id="0">
    <w:p w14:paraId="7EE0F6D0" w14:textId="77777777" w:rsidR="006B2007" w:rsidRDefault="006B2007" w:rsidP="00AA35A8">
      <w:pPr>
        <w:spacing w:line="240" w:lineRule="auto"/>
      </w:pPr>
      <w:r>
        <w:continuationSeparator/>
      </w:r>
    </w:p>
  </w:footnote>
  <w:footnote w:type="continuationNotice" w:id="1">
    <w:p w14:paraId="47557042" w14:textId="77777777" w:rsidR="006B2007" w:rsidRDefault="006B200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4.65pt;height:14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1" type="#_x0000_t75" style="width:14.65pt;height:14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092F"/>
    <w:multiLevelType w:val="multilevel"/>
    <w:tmpl w:val="1378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103A"/>
    <w:multiLevelType w:val="multilevel"/>
    <w:tmpl w:val="6E2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E3034"/>
    <w:multiLevelType w:val="hybridMultilevel"/>
    <w:tmpl w:val="EE360F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60B57"/>
    <w:multiLevelType w:val="multilevel"/>
    <w:tmpl w:val="8744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B4A1C"/>
    <w:multiLevelType w:val="multilevel"/>
    <w:tmpl w:val="B07E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40732"/>
    <w:multiLevelType w:val="multilevel"/>
    <w:tmpl w:val="55E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82408"/>
    <w:multiLevelType w:val="multilevel"/>
    <w:tmpl w:val="FCC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14"/>
  </w:num>
  <w:num w:numId="3" w16cid:durableId="1309896801">
    <w:abstractNumId w:val="5"/>
  </w:num>
  <w:num w:numId="4" w16cid:durableId="568153360">
    <w:abstractNumId w:val="6"/>
  </w:num>
  <w:num w:numId="5" w16cid:durableId="2091733010">
    <w:abstractNumId w:val="4"/>
  </w:num>
  <w:num w:numId="6" w16cid:durableId="1283808617">
    <w:abstractNumId w:val="7"/>
  </w:num>
  <w:num w:numId="7" w16cid:durableId="1977686712">
    <w:abstractNumId w:val="0"/>
  </w:num>
  <w:num w:numId="8" w16cid:durableId="2111967752">
    <w:abstractNumId w:val="8"/>
  </w:num>
  <w:num w:numId="9" w16cid:durableId="639582050">
    <w:abstractNumId w:val="9"/>
  </w:num>
  <w:num w:numId="10" w16cid:durableId="1164592736">
    <w:abstractNumId w:val="2"/>
  </w:num>
  <w:num w:numId="11" w16cid:durableId="1106080562">
    <w:abstractNumId w:val="3"/>
  </w:num>
  <w:num w:numId="12" w16cid:durableId="457841241">
    <w:abstractNumId w:val="13"/>
  </w:num>
  <w:num w:numId="13" w16cid:durableId="247429763">
    <w:abstractNumId w:val="12"/>
  </w:num>
  <w:num w:numId="14" w16cid:durableId="1402828978">
    <w:abstractNumId w:val="10"/>
  </w:num>
  <w:num w:numId="15" w16cid:durableId="1622872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9E"/>
    <w:rsid w:val="00001A29"/>
    <w:rsid w:val="0000752A"/>
    <w:rsid w:val="00007DCD"/>
    <w:rsid w:val="000128D5"/>
    <w:rsid w:val="00016465"/>
    <w:rsid w:val="00020833"/>
    <w:rsid w:val="00020BEB"/>
    <w:rsid w:val="00033263"/>
    <w:rsid w:val="000334C1"/>
    <w:rsid w:val="000350EB"/>
    <w:rsid w:val="00036784"/>
    <w:rsid w:val="00046CF7"/>
    <w:rsid w:val="000873F6"/>
    <w:rsid w:val="00096F05"/>
    <w:rsid w:val="000A74E6"/>
    <w:rsid w:val="000B286F"/>
    <w:rsid w:val="000C3D49"/>
    <w:rsid w:val="000D12B5"/>
    <w:rsid w:val="000D134B"/>
    <w:rsid w:val="000F4065"/>
    <w:rsid w:val="000F792A"/>
    <w:rsid w:val="0010041D"/>
    <w:rsid w:val="00124ED6"/>
    <w:rsid w:val="001304A1"/>
    <w:rsid w:val="001441C0"/>
    <w:rsid w:val="001540E8"/>
    <w:rsid w:val="00166080"/>
    <w:rsid w:val="00167789"/>
    <w:rsid w:val="00194704"/>
    <w:rsid w:val="001A3E9E"/>
    <w:rsid w:val="001B160B"/>
    <w:rsid w:val="001B6F9E"/>
    <w:rsid w:val="001C17AE"/>
    <w:rsid w:val="001D7FE7"/>
    <w:rsid w:val="00203213"/>
    <w:rsid w:val="0021157F"/>
    <w:rsid w:val="0021588A"/>
    <w:rsid w:val="002213DA"/>
    <w:rsid w:val="002236D5"/>
    <w:rsid w:val="00232511"/>
    <w:rsid w:val="00243756"/>
    <w:rsid w:val="00257C77"/>
    <w:rsid w:val="0027193E"/>
    <w:rsid w:val="00282C21"/>
    <w:rsid w:val="00286072"/>
    <w:rsid w:val="002A5EE5"/>
    <w:rsid w:val="002A7891"/>
    <w:rsid w:val="002B5897"/>
    <w:rsid w:val="002C4E0C"/>
    <w:rsid w:val="002E7306"/>
    <w:rsid w:val="002F79EF"/>
    <w:rsid w:val="00331DCE"/>
    <w:rsid w:val="00334FEA"/>
    <w:rsid w:val="00344409"/>
    <w:rsid w:val="003453ED"/>
    <w:rsid w:val="00346E95"/>
    <w:rsid w:val="003514CA"/>
    <w:rsid w:val="00352A17"/>
    <w:rsid w:val="00380411"/>
    <w:rsid w:val="003877F8"/>
    <w:rsid w:val="00391BEA"/>
    <w:rsid w:val="003B351B"/>
    <w:rsid w:val="003B455E"/>
    <w:rsid w:val="003B4AEF"/>
    <w:rsid w:val="003B7F92"/>
    <w:rsid w:val="003F31D0"/>
    <w:rsid w:val="004013A2"/>
    <w:rsid w:val="00415CF3"/>
    <w:rsid w:val="00453A7B"/>
    <w:rsid w:val="00457ADE"/>
    <w:rsid w:val="00462350"/>
    <w:rsid w:val="00464B92"/>
    <w:rsid w:val="004671E2"/>
    <w:rsid w:val="00471409"/>
    <w:rsid w:val="004936B2"/>
    <w:rsid w:val="004A05B2"/>
    <w:rsid w:val="004A28EA"/>
    <w:rsid w:val="004A2BDD"/>
    <w:rsid w:val="004D5532"/>
    <w:rsid w:val="004D611C"/>
    <w:rsid w:val="0052388F"/>
    <w:rsid w:val="00524297"/>
    <w:rsid w:val="005262BB"/>
    <w:rsid w:val="00537559"/>
    <w:rsid w:val="005408D2"/>
    <w:rsid w:val="005D335F"/>
    <w:rsid w:val="005E0B89"/>
    <w:rsid w:val="00626B3C"/>
    <w:rsid w:val="006511D0"/>
    <w:rsid w:val="0069541B"/>
    <w:rsid w:val="006A1E18"/>
    <w:rsid w:val="006A37C0"/>
    <w:rsid w:val="006B2007"/>
    <w:rsid w:val="006C7F5A"/>
    <w:rsid w:val="006D4544"/>
    <w:rsid w:val="006E41C7"/>
    <w:rsid w:val="006E7049"/>
    <w:rsid w:val="0070360A"/>
    <w:rsid w:val="00746B0A"/>
    <w:rsid w:val="00791376"/>
    <w:rsid w:val="00791C5D"/>
    <w:rsid w:val="007B21A4"/>
    <w:rsid w:val="007B4FF4"/>
    <w:rsid w:val="007D7F15"/>
    <w:rsid w:val="008303ED"/>
    <w:rsid w:val="00831977"/>
    <w:rsid w:val="008372E9"/>
    <w:rsid w:val="008377D9"/>
    <w:rsid w:val="00870B65"/>
    <w:rsid w:val="00871DB8"/>
    <w:rsid w:val="00887E05"/>
    <w:rsid w:val="008A171A"/>
    <w:rsid w:val="008B5E24"/>
    <w:rsid w:val="008C6FDE"/>
    <w:rsid w:val="008D25E4"/>
    <w:rsid w:val="008D5253"/>
    <w:rsid w:val="008F180B"/>
    <w:rsid w:val="008F48B9"/>
    <w:rsid w:val="00900996"/>
    <w:rsid w:val="009049BC"/>
    <w:rsid w:val="009051AE"/>
    <w:rsid w:val="00910D1E"/>
    <w:rsid w:val="009230A7"/>
    <w:rsid w:val="00975313"/>
    <w:rsid w:val="009841D7"/>
    <w:rsid w:val="009B4B3C"/>
    <w:rsid w:val="009C045E"/>
    <w:rsid w:val="009D13B2"/>
    <w:rsid w:val="009D646A"/>
    <w:rsid w:val="009F7098"/>
    <w:rsid w:val="00A016B0"/>
    <w:rsid w:val="00A134B1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2685"/>
    <w:rsid w:val="00B55EF2"/>
    <w:rsid w:val="00B65B45"/>
    <w:rsid w:val="00B75292"/>
    <w:rsid w:val="00B761BB"/>
    <w:rsid w:val="00B8453F"/>
    <w:rsid w:val="00B85473"/>
    <w:rsid w:val="00BE5968"/>
    <w:rsid w:val="00BF3DBB"/>
    <w:rsid w:val="00BF435B"/>
    <w:rsid w:val="00C176AF"/>
    <w:rsid w:val="00C21FC6"/>
    <w:rsid w:val="00C40944"/>
    <w:rsid w:val="00C60AC5"/>
    <w:rsid w:val="00C62E97"/>
    <w:rsid w:val="00C822BF"/>
    <w:rsid w:val="00CA5CC5"/>
    <w:rsid w:val="00CA61BE"/>
    <w:rsid w:val="00CB3E40"/>
    <w:rsid w:val="00CF22B3"/>
    <w:rsid w:val="00CF3D29"/>
    <w:rsid w:val="00D00CD9"/>
    <w:rsid w:val="00D059BA"/>
    <w:rsid w:val="00D15AAE"/>
    <w:rsid w:val="00D22971"/>
    <w:rsid w:val="00D421FF"/>
    <w:rsid w:val="00D46921"/>
    <w:rsid w:val="00D60B19"/>
    <w:rsid w:val="00D717A7"/>
    <w:rsid w:val="00D86385"/>
    <w:rsid w:val="00D922AD"/>
    <w:rsid w:val="00D95726"/>
    <w:rsid w:val="00DA4B7F"/>
    <w:rsid w:val="00DA4F2A"/>
    <w:rsid w:val="00DA5A5A"/>
    <w:rsid w:val="00DB426D"/>
    <w:rsid w:val="00DB472D"/>
    <w:rsid w:val="00DB7568"/>
    <w:rsid w:val="00DE5F88"/>
    <w:rsid w:val="00DF2298"/>
    <w:rsid w:val="00DF706C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2E99"/>
    <w:rsid w:val="00F30552"/>
    <w:rsid w:val="00F419C0"/>
    <w:rsid w:val="00F46BDB"/>
    <w:rsid w:val="00FC6CDF"/>
    <w:rsid w:val="00FD56F7"/>
    <w:rsid w:val="00FD73C5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B1DA2"/>
  <w15:chartTrackingRefBased/>
  <w15:docId w15:val="{C4D5AB04-55BA-4BCB-B977-A72222E5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  <w:style w:type="character" w:styleId="UnresolvedMention">
    <w:name w:val="Unresolved Mention"/>
    <w:basedOn w:val="DefaultParagraphFont"/>
    <w:uiPriority w:val="99"/>
    <w:semiHidden/>
    <w:unhideWhenUsed/>
    <w:rsid w:val="001304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130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rashrijan/react-currency-convertor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prashrijan/sudoku-solver/" TargetMode="External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rashrijan/react/tree/main/05passwordGenerato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svg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h\AppData\Roaming\Microsoft\Templates\Classic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2ABA98-EBDB-4407-8764-2702476B7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</Template>
  <TotalTime>17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Prashrijan Shrestha</dc:creator>
  <cp:keywords/>
  <dc:description/>
  <cp:lastModifiedBy>Prashrijan SHRESTHA</cp:lastModifiedBy>
  <cp:revision>3</cp:revision>
  <dcterms:created xsi:type="dcterms:W3CDTF">2024-09-20T13:20:00Z</dcterms:created>
  <dcterms:modified xsi:type="dcterms:W3CDTF">2024-09-25T03:51:00Z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